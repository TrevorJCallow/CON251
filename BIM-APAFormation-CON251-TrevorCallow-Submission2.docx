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0131" w14:textId="77777777" w:rsidR="00886DC0" w:rsidRDefault="00886DC0">
      <w:pPr>
        <w:pStyle w:val="Title"/>
      </w:pPr>
    </w:p>
    <w:p w14:paraId="785447FA" w14:textId="77777777" w:rsidR="00886DC0" w:rsidRDefault="00886DC0">
      <w:pPr>
        <w:pStyle w:val="Title"/>
      </w:pPr>
    </w:p>
    <w:p w14:paraId="2589D304" w14:textId="77777777" w:rsidR="00886DC0" w:rsidRDefault="00886DC0">
      <w:pPr>
        <w:pStyle w:val="Title"/>
      </w:pPr>
    </w:p>
    <w:p w14:paraId="2890F218" w14:textId="545A4159" w:rsidR="00870143" w:rsidRDefault="00000000">
      <w:pPr>
        <w:pStyle w:val="Title"/>
      </w:pPr>
      <w:sdt>
        <w:sdtPr>
          <w:alias w:val="Title"/>
          <w:tag w:val=""/>
          <w:id w:val="726351117"/>
          <w:placeholder>
            <w:docPart w:val="74374DEA1DC73641AEEBA1BABE7188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86DC0">
            <w:t>BIM – Building Information Modeling</w:t>
          </w:r>
        </w:sdtContent>
      </w:sdt>
    </w:p>
    <w:p w14:paraId="5BA4487A" w14:textId="5ED02963" w:rsidR="00870143" w:rsidRDefault="006B73F2">
      <w:pPr>
        <w:pStyle w:val="Title2"/>
      </w:pPr>
      <w:r>
        <w:t>Trevor Callow</w:t>
      </w:r>
    </w:p>
    <w:p w14:paraId="487D4E48" w14:textId="170BED62" w:rsidR="00870143" w:rsidRDefault="00033C88">
      <w:pPr>
        <w:pStyle w:val="Title2"/>
      </w:pPr>
      <w:r>
        <w:t>Fall 2024/</w:t>
      </w:r>
      <w:r w:rsidR="00BF6F4E">
        <w:t>C CON251</w:t>
      </w:r>
    </w:p>
    <w:p w14:paraId="3ECE5425" w14:textId="31493FB5" w:rsidR="00BF6F4E" w:rsidRDefault="00BF6F4E">
      <w:pPr>
        <w:pStyle w:val="Title2"/>
      </w:pPr>
      <w:r>
        <w:t>Arizona State University</w:t>
      </w:r>
    </w:p>
    <w:p w14:paraId="63BFF18D" w14:textId="6227C028" w:rsidR="00870143" w:rsidRDefault="000D18E8" w:rsidP="00DC0B71">
      <w:pPr>
        <w:pStyle w:val="Title2"/>
      </w:pPr>
      <w:r>
        <w:t>11 September 2024</w:t>
      </w:r>
    </w:p>
    <w:p w14:paraId="216E58AC" w14:textId="0E5DE21E" w:rsidR="00DC0B71" w:rsidRPr="00DC0B71" w:rsidRDefault="00F15A2C" w:rsidP="00DC0B71">
      <w:pPr>
        <w:pStyle w:val="SectionTitle"/>
        <w:tabs>
          <w:tab w:val="center" w:pos="4680"/>
        </w:tabs>
        <w:jc w:val="left"/>
        <w:rPr>
          <w:b/>
          <w:bCs/>
        </w:rPr>
      </w:pPr>
      <w:bookmarkStart w:id="0" w:name="_Toc409783206"/>
      <w:r w:rsidRPr="00531BAC">
        <w:rPr>
          <w:b/>
          <w:bCs/>
        </w:rPr>
        <w:lastRenderedPageBreak/>
        <w:t>BIM – Building Information Modeling</w:t>
      </w:r>
      <w:bookmarkEnd w:id="0"/>
    </w:p>
    <w:p w14:paraId="19E56E05" w14:textId="553703D5" w:rsidR="00870143" w:rsidRDefault="006B73F2">
      <w:r>
        <w:t>BIM, also known as building information modeling, is a software that allows for buildings to be created and planned out. This software “</w:t>
      </w:r>
      <w:r w:rsidRPr="0056730E">
        <w:t>integrates structured, multi-disciplinary data to produce a digital representation of an asset across its lifecycle, from planning and design to construction and operations</w:t>
      </w:r>
      <w:r>
        <w:t>” (Autodesk 2024</w:t>
      </w:r>
      <w:r w:rsidR="003C6687">
        <w:t>b</w:t>
      </w:r>
      <w:r>
        <w:t xml:space="preserve">). </w:t>
      </w:r>
      <w:r w:rsidR="00CE6D5D">
        <w:t xml:space="preserve">BIM is a </w:t>
      </w:r>
      <w:r w:rsidR="000F00B2">
        <w:t>popular software that many</w:t>
      </w:r>
      <w:r w:rsidR="00D42045">
        <w:t xml:space="preserve"> </w:t>
      </w:r>
      <w:r w:rsidR="000F00B2">
        <w:t xml:space="preserve">companies globally use. </w:t>
      </w:r>
      <w:r w:rsidR="00D42045">
        <w:t>These companies are primarily engineering, construction, and architecture companies.</w:t>
      </w:r>
      <w:r w:rsidR="00565F06">
        <w:t xml:space="preserve"> BIM allows for </w:t>
      </w:r>
      <w:r w:rsidR="002723AC">
        <w:t>these companies to have a visual plan and allow for the whole building to be seen before any boots touch the ground.</w:t>
      </w:r>
      <w:r w:rsidR="001E568C">
        <w:t xml:space="preserve"> This </w:t>
      </w:r>
      <w:r w:rsidR="00FC4293">
        <w:t>software,</w:t>
      </w:r>
      <w:r w:rsidR="001E568C">
        <w:t xml:space="preserve"> </w:t>
      </w:r>
      <w:r w:rsidR="00FC4293">
        <w:t>“</w:t>
      </w:r>
      <w:r w:rsidR="00FC4293" w:rsidRPr="001E568C">
        <w:t>allows</w:t>
      </w:r>
      <w:r w:rsidR="001E568C" w:rsidRPr="001E568C">
        <w:t xml:space="preserve"> teams to collaborate and coordinate their work in real-time, reducing conflicts and errors during the construction </w:t>
      </w:r>
      <w:r w:rsidR="0061318B" w:rsidRPr="001E568C">
        <w:t>process</w:t>
      </w:r>
      <w:r w:rsidR="0061318B">
        <w:t>” (</w:t>
      </w:r>
      <w:r w:rsidR="00D92785">
        <w:t>Autodesk 2024</w:t>
      </w:r>
      <w:r w:rsidR="003C6687">
        <w:t>a</w:t>
      </w:r>
      <w:r w:rsidR="00D92785">
        <w:t>).</w:t>
      </w:r>
      <w:r w:rsidR="00FC4293">
        <w:t xml:space="preserve"> Overall, BIM is an amazing software with many uses in industry and can be extremely beneficial for many companies around the globe. </w:t>
      </w:r>
    </w:p>
    <w:p w14:paraId="3B7F64B7" w14:textId="6ED93D9D" w:rsidR="00870143" w:rsidRDefault="006B73F2" w:rsidP="00DC0B71">
      <w:pPr>
        <w:pStyle w:val="Heading1"/>
        <w:jc w:val="left"/>
      </w:pPr>
      <w:bookmarkStart w:id="1" w:name="_Toc409783207"/>
      <w:r>
        <w:t>W</w:t>
      </w:r>
      <w:bookmarkEnd w:id="1"/>
      <w:r>
        <w:t>hat Programs does BIM include?</w:t>
      </w:r>
    </w:p>
    <w:p w14:paraId="1ABE3340" w14:textId="1B5D277E" w:rsidR="009A0CE4" w:rsidRPr="009A0CE4" w:rsidRDefault="00CA0C6F" w:rsidP="009A0CE4">
      <w:r>
        <w:t>Bim has a</w:t>
      </w:r>
      <w:r w:rsidR="007F76EF">
        <w:t xml:space="preserve"> ton of programs</w:t>
      </w:r>
      <w:r>
        <w:t xml:space="preserve"> that are built in and used </w:t>
      </w:r>
      <w:r w:rsidR="00EA65D1">
        <w:t>through it.</w:t>
      </w:r>
      <w:r w:rsidR="007F760D">
        <w:t xml:space="preserve"> Many of these </w:t>
      </w:r>
      <w:r w:rsidR="00DA615A">
        <w:t>programs</w:t>
      </w:r>
      <w:r w:rsidR="000D6AFA">
        <w:t xml:space="preserve"> </w:t>
      </w:r>
      <w:r w:rsidR="007F760D">
        <w:t>are used</w:t>
      </w:r>
      <w:r w:rsidR="00205C5E">
        <w:t xml:space="preserve"> </w:t>
      </w:r>
      <w:r w:rsidR="00F55978">
        <w:t xml:space="preserve">in construction, engineering, and </w:t>
      </w:r>
      <w:r w:rsidR="009F7997">
        <w:t>architecture</w:t>
      </w:r>
      <w:r w:rsidR="003938EB">
        <w:t xml:space="preserve">. </w:t>
      </w:r>
      <w:r w:rsidR="00DC67E1">
        <w:t xml:space="preserve">Among them the most popular ones are </w:t>
      </w:r>
      <w:r w:rsidR="00E61086">
        <w:t>Autodesk Rev</w:t>
      </w:r>
      <w:r w:rsidR="00823AD3">
        <w:t>it, Trimble Connect</w:t>
      </w:r>
      <w:r w:rsidR="00D03EB1">
        <w:t xml:space="preserve">, </w:t>
      </w:r>
      <w:proofErr w:type="spellStart"/>
      <w:r w:rsidR="00D03EB1">
        <w:t>Revizto</w:t>
      </w:r>
      <w:proofErr w:type="spellEnd"/>
      <w:r w:rsidR="00D03EB1">
        <w:t xml:space="preserve">, and </w:t>
      </w:r>
      <w:proofErr w:type="spellStart"/>
      <w:r w:rsidR="00D03EB1">
        <w:t>Dalux</w:t>
      </w:r>
      <w:proofErr w:type="spellEnd"/>
      <w:r w:rsidR="007710C2">
        <w:t xml:space="preserve"> (</w:t>
      </w:r>
      <w:proofErr w:type="spellStart"/>
      <w:r w:rsidR="00BC403A">
        <w:t>Alanzo</w:t>
      </w:r>
      <w:proofErr w:type="spellEnd"/>
      <w:r w:rsidR="00BC403A">
        <w:t xml:space="preserve"> 2024)</w:t>
      </w:r>
      <w:r w:rsidR="00D03EB1">
        <w:t>.</w:t>
      </w:r>
      <w:r w:rsidR="00334EFB">
        <w:t xml:space="preserve"> Each of these </w:t>
      </w:r>
      <w:proofErr w:type="spellStart"/>
      <w:r w:rsidR="00334EFB">
        <w:t>softwares</w:t>
      </w:r>
      <w:proofErr w:type="spellEnd"/>
      <w:r w:rsidR="00334EFB">
        <w:t xml:space="preserve"> play a crucial role in </w:t>
      </w:r>
      <w:r w:rsidR="00DE63AD">
        <w:t>allowing industry to wor</w:t>
      </w:r>
      <w:r w:rsidR="00264544">
        <w:t>k</w:t>
      </w:r>
      <w:r w:rsidR="00DE63AD">
        <w:t xml:space="preserve"> as </w:t>
      </w:r>
      <w:r w:rsidR="00264544">
        <w:t>effectively</w:t>
      </w:r>
      <w:r w:rsidR="00DE63AD">
        <w:t xml:space="preserve"> as they can and allow for the tools need for a job or project to continue </w:t>
      </w:r>
      <w:r w:rsidR="00A26E32">
        <w:t>and be completed on-time and on budget. Autodesk Revit is one of the mor</w:t>
      </w:r>
      <w:r w:rsidR="006D049E">
        <w:t>e</w:t>
      </w:r>
      <w:r w:rsidR="00A26E32">
        <w:t xml:space="preserve"> </w:t>
      </w:r>
      <w:r w:rsidR="0082710A">
        <w:t>popular</w:t>
      </w:r>
      <w:r w:rsidR="00A26E32">
        <w:t xml:space="preserve"> </w:t>
      </w:r>
      <w:r w:rsidR="0082710A">
        <w:t xml:space="preserve">software which it allows its users to </w:t>
      </w:r>
      <w:r w:rsidR="00357595">
        <w:t>create and see objects in 3D</w:t>
      </w:r>
      <w:r w:rsidR="000E7B28">
        <w:t xml:space="preserve"> and </w:t>
      </w:r>
      <w:r w:rsidR="0094226D">
        <w:t>allows</w:t>
      </w:r>
      <w:r w:rsidR="000E7B28">
        <w:t xml:space="preserve"> for the visualization of </w:t>
      </w:r>
      <w:r w:rsidR="00DF3BD7">
        <w:t xml:space="preserve">buildings or objects </w:t>
      </w:r>
      <w:r w:rsidR="0094226D">
        <w:t xml:space="preserve">from all sides in </w:t>
      </w:r>
      <w:r w:rsidR="002805FD">
        <w:t>detail</w:t>
      </w:r>
      <w:r w:rsidR="0094226D">
        <w:t xml:space="preserve"> and to the right </w:t>
      </w:r>
      <w:proofErr w:type="spellStart"/>
      <w:r w:rsidR="002805FD">
        <w:t>sizings</w:t>
      </w:r>
      <w:proofErr w:type="spellEnd"/>
      <w:r w:rsidR="0094226D">
        <w:t>.</w:t>
      </w:r>
      <w:r w:rsidR="00F11923">
        <w:t xml:space="preserve"> Trimble </w:t>
      </w:r>
      <w:r w:rsidR="00261046">
        <w:t>C</w:t>
      </w:r>
      <w:r w:rsidR="00F11923">
        <w:t>onnect</w:t>
      </w:r>
      <w:r w:rsidR="00261046">
        <w:t xml:space="preserve"> is a </w:t>
      </w:r>
      <w:r w:rsidR="00A7295B">
        <w:t>construction software that works as a communication relay with projects, technology, and information</w:t>
      </w:r>
      <w:r w:rsidR="00E231A0">
        <w:t xml:space="preserve"> (Solutions 2017)</w:t>
      </w:r>
      <w:r w:rsidR="00A7295B">
        <w:t>.</w:t>
      </w:r>
      <w:r w:rsidR="00E231A0">
        <w:t xml:space="preserve"> </w:t>
      </w:r>
      <w:proofErr w:type="spellStart"/>
      <w:r w:rsidR="00C66DDC">
        <w:t>Revizto</w:t>
      </w:r>
      <w:proofErr w:type="spellEnd"/>
      <w:r w:rsidR="00C66DDC">
        <w:t xml:space="preserve"> is a design </w:t>
      </w:r>
      <w:r w:rsidR="000F3C5A">
        <w:t>review software which allows for QA exercises to be performed in a safe environment</w:t>
      </w:r>
      <w:r w:rsidR="002A5965">
        <w:t xml:space="preserve"> (</w:t>
      </w:r>
      <w:proofErr w:type="spellStart"/>
      <w:r w:rsidR="002A5965">
        <w:t>Revizto</w:t>
      </w:r>
      <w:proofErr w:type="spellEnd"/>
      <w:r w:rsidR="002A5965">
        <w:t xml:space="preserve"> 2023)</w:t>
      </w:r>
      <w:r w:rsidR="000F3C5A">
        <w:t>.</w:t>
      </w:r>
      <w:r w:rsidR="00107A76">
        <w:t xml:space="preserve"> </w:t>
      </w:r>
      <w:proofErr w:type="spellStart"/>
      <w:r w:rsidR="00107A76">
        <w:t>Dalux</w:t>
      </w:r>
      <w:proofErr w:type="spellEnd"/>
      <w:r w:rsidR="00107A76">
        <w:t xml:space="preserve"> is a software that helps optimize </w:t>
      </w:r>
      <w:r w:rsidR="00733ECD">
        <w:t xml:space="preserve">the construction industry by allowing for smarter and more </w:t>
      </w:r>
      <w:r w:rsidR="00144B26">
        <w:t xml:space="preserve">effective decision </w:t>
      </w:r>
      <w:r w:rsidR="00144B26">
        <w:lastRenderedPageBreak/>
        <w:t xml:space="preserve">making and modeling. Overall, these </w:t>
      </w:r>
      <w:proofErr w:type="spellStart"/>
      <w:r w:rsidR="00144B26">
        <w:t>softwares</w:t>
      </w:r>
      <w:proofErr w:type="spellEnd"/>
      <w:r w:rsidR="00144B26">
        <w:t xml:space="preserve"> are all part of BIM and allow for the software to work together as a unit to complete the Job in the best way possible.</w:t>
      </w:r>
    </w:p>
    <w:p w14:paraId="214791DB" w14:textId="30A7B6B9" w:rsidR="00870143" w:rsidRDefault="00CB73D7" w:rsidP="00DC0B71">
      <w:pPr>
        <w:pStyle w:val="Heading2"/>
      </w:pPr>
      <w:bookmarkStart w:id="2" w:name="_Toc409783208"/>
      <w:r>
        <w:t>How can B</w:t>
      </w:r>
      <w:bookmarkEnd w:id="2"/>
      <w:r>
        <w:t>IM be utilized to increase productivity</w:t>
      </w:r>
    </w:p>
    <w:p w14:paraId="51B33C13" w14:textId="2A4DEC5C" w:rsidR="00870143" w:rsidRDefault="000D55B1" w:rsidP="00E610A4">
      <w:pPr>
        <w:pStyle w:val="NoSpacing"/>
        <w:ind w:firstLine="720"/>
      </w:pPr>
      <w:r>
        <w:t>B</w:t>
      </w:r>
      <w:r w:rsidR="00E610A4">
        <w:t>IM</w:t>
      </w:r>
      <w:r>
        <w:t xml:space="preserve"> can be utilized in almost every area of</w:t>
      </w:r>
      <w:r w:rsidR="0094202A">
        <w:t xml:space="preserve"> a project. For </w:t>
      </w:r>
      <w:r w:rsidR="00E610A4">
        <w:t>instance,</w:t>
      </w:r>
      <w:r w:rsidR="0094202A">
        <w:t xml:space="preserve"> in the </w:t>
      </w:r>
      <w:r w:rsidR="00E610A4">
        <w:t>drafting</w:t>
      </w:r>
      <w:r w:rsidR="0094202A">
        <w:t xml:space="preserve"> of the project BIM can be utilized for its 3D modeling capabilities and its </w:t>
      </w:r>
      <w:r w:rsidR="00E610A4">
        <w:t xml:space="preserve">materials tracking software. This </w:t>
      </w:r>
      <w:r w:rsidR="00302C19">
        <w:t>will allow for the designer to have a better way to track what is needed and allow for the costumer to see in a 3D vision what their place or product can look like. The next part of the project that BIM</w:t>
      </w:r>
      <w:r w:rsidR="003208B4">
        <w:t xml:space="preserve"> can help increase productivity in is the building or creation</w:t>
      </w:r>
      <w:r w:rsidR="00C845C0">
        <w:t xml:space="preserve"> process through its parts list software and its team collaboration features. These features allow for team members to communicate and track progress</w:t>
      </w:r>
      <w:r w:rsidR="006E1700">
        <w:t xml:space="preserve"> and work together effectively to finish the task at hand. This also helps cut down waste when on sight </w:t>
      </w:r>
      <w:r w:rsidR="004822E4">
        <w:t xml:space="preserve">and allow for the proper use of materials to be used without too much waste. It also allows </w:t>
      </w:r>
      <w:r w:rsidR="00483611">
        <w:t xml:space="preserve">for members to work within the time frame and for everyone to be in the loop. </w:t>
      </w:r>
      <w:r w:rsidR="008477C5">
        <w:t>Overall, BIM is an amazing software which can allow for drastic increases in productivity.</w:t>
      </w:r>
    </w:p>
    <w:p w14:paraId="28F273B1" w14:textId="32E987C1" w:rsidR="00D232A3" w:rsidRDefault="00531BAC" w:rsidP="00DC0B71">
      <w:pPr>
        <w:pStyle w:val="NoSpacing"/>
        <w:rPr>
          <w:b/>
          <w:bCs/>
        </w:rPr>
      </w:pPr>
      <w:r>
        <w:rPr>
          <w:b/>
          <w:bCs/>
        </w:rPr>
        <w:t>Conclusion</w:t>
      </w:r>
    </w:p>
    <w:p w14:paraId="5C806716" w14:textId="53020CBD" w:rsidR="00531BAC" w:rsidRPr="00531BAC" w:rsidRDefault="00531BAC" w:rsidP="008704C4">
      <w:pPr>
        <w:pStyle w:val="NoSpacing"/>
        <w:ind w:firstLine="720"/>
      </w:pPr>
      <w:r>
        <w:t xml:space="preserve">Overall, BIM is a software that is used through almost every industry. Bim allows for many companies and contractors to work efficiently and with peak performance. BIM is a </w:t>
      </w:r>
      <w:r w:rsidR="005F4A34">
        <w:t>software</w:t>
      </w:r>
      <w:r>
        <w:t xml:space="preserve"> that has many use case</w:t>
      </w:r>
      <w:r w:rsidR="008704C4">
        <w:t>s</w:t>
      </w:r>
      <w:r>
        <w:t xml:space="preserve"> and is an amazing product to have utilize</w:t>
      </w:r>
      <w:r w:rsidR="008704C4">
        <w:t xml:space="preserve">d in your projects. </w:t>
      </w:r>
    </w:p>
    <w:bookmarkStart w:id="3" w:name="_Toc409783210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Content>
        <w:p w14:paraId="0292827F" w14:textId="77777777" w:rsidR="00870143" w:rsidRDefault="00000000">
          <w:pPr>
            <w:pStyle w:val="SectionTitle"/>
          </w:pPr>
          <w:r>
            <w:t>References</w:t>
          </w:r>
          <w:bookmarkEnd w:id="3"/>
        </w:p>
        <w:p w14:paraId="2ED39905" w14:textId="6FF6F9C2" w:rsidR="00BC403A" w:rsidRDefault="00BC403A" w:rsidP="00BC403A">
          <w:proofErr w:type="spellStart"/>
          <w:r w:rsidRPr="00BC403A">
            <w:t>Alanzo</w:t>
          </w:r>
          <w:proofErr w:type="spellEnd"/>
          <w:r w:rsidRPr="00BC403A">
            <w:t xml:space="preserve">. (2023, February 24). </w:t>
          </w:r>
          <w:r w:rsidRPr="00BC403A">
            <w:rPr>
              <w:i/>
              <w:iCs/>
            </w:rPr>
            <w:t>My top 10 best BIM software programs</w:t>
          </w:r>
          <w:r w:rsidRPr="00BC403A">
            <w:t xml:space="preserve">. </w:t>
          </w:r>
          <w:proofErr w:type="spellStart"/>
          <w:r w:rsidRPr="00BC403A">
            <w:t>Plannerly</w:t>
          </w:r>
          <w:proofErr w:type="spellEnd"/>
          <w:r w:rsidRPr="00BC403A">
            <w:t xml:space="preserve">. https://plannerly.com/10-best-bim-software-programs/ </w:t>
          </w:r>
        </w:p>
        <w:p w14:paraId="5A1145B9" w14:textId="4A1EECDC" w:rsidR="003C6687" w:rsidRDefault="003C6687" w:rsidP="00BC403A">
          <w:r w:rsidRPr="003C6687">
            <w:t xml:space="preserve">Autodesk. (2024a, July 18). </w:t>
          </w:r>
          <w:r w:rsidRPr="003C6687">
            <w:rPr>
              <w:i/>
              <w:iCs/>
            </w:rPr>
            <w:t xml:space="preserve">BIM benefits: Why use </w:t>
          </w:r>
          <w:proofErr w:type="spellStart"/>
          <w:r w:rsidRPr="003C6687">
            <w:rPr>
              <w:i/>
              <w:iCs/>
            </w:rPr>
            <w:t>bim</w:t>
          </w:r>
          <w:proofErr w:type="spellEnd"/>
          <w:r w:rsidRPr="003C6687">
            <w:rPr>
              <w:i/>
              <w:iCs/>
            </w:rPr>
            <w:t>?</w:t>
          </w:r>
          <w:r w:rsidRPr="003C6687">
            <w:t xml:space="preserve"> https://www.autodesk.com/solutions/aec/bim/benefits-of-bim#:~:text=Design%20and%20construction%20coordination%3A%20BIM,begins%2C%20saving%20time%20and%20money. </w:t>
          </w:r>
        </w:p>
        <w:p w14:paraId="7D5126D6" w14:textId="7922FC12" w:rsidR="006B73F2" w:rsidRDefault="006B73F2" w:rsidP="006B73F2">
          <w:r w:rsidRPr="00C523E4">
            <w:t>Autodesk. (2024</w:t>
          </w:r>
          <w:r w:rsidR="003C6687">
            <w:t>b</w:t>
          </w:r>
          <w:r w:rsidRPr="00C523E4">
            <w:t xml:space="preserve">, July 25). </w:t>
          </w:r>
          <w:r w:rsidRPr="00C523E4">
            <w:rPr>
              <w:i/>
              <w:iCs/>
            </w:rPr>
            <w:t>What is BIM: Building information modeling</w:t>
          </w:r>
          <w:r w:rsidRPr="00C523E4">
            <w:t xml:space="preserve">. https://www.autodesk.com/solutions/aec/bim </w:t>
          </w:r>
        </w:p>
        <w:p w14:paraId="159273A5" w14:textId="3EE664A5" w:rsidR="002A5965" w:rsidRDefault="002A5965" w:rsidP="002A5965">
          <w:proofErr w:type="spellStart"/>
          <w:r w:rsidRPr="002A5965">
            <w:t>Revizto</w:t>
          </w:r>
          <w:proofErr w:type="spellEnd"/>
          <w:r w:rsidRPr="002A5965">
            <w:t xml:space="preserve">. (2023, August 8). </w:t>
          </w:r>
          <w:r w:rsidRPr="002A5965">
            <w:rPr>
              <w:i/>
              <w:iCs/>
            </w:rPr>
            <w:t>Bim for architects. BIM software in architecture</w:t>
          </w:r>
          <w:r w:rsidRPr="002A5965">
            <w:t xml:space="preserve">. https://revizto.com/en/solutions/bim-for-architects/#:~:text=Revizto%20enables%20users%20to%20easily,in%20a%20non%2Ddestructive%20environment. </w:t>
          </w:r>
        </w:p>
        <w:p w14:paraId="59F6481F" w14:textId="7BDF5A08" w:rsidR="00870143" w:rsidRDefault="00E231A0" w:rsidP="008704C4">
          <w:r w:rsidRPr="00E231A0">
            <w:t xml:space="preserve">Solutions, I. B. (2017, March 28). </w:t>
          </w:r>
          <w:r w:rsidRPr="00E231A0">
            <w:rPr>
              <w:i/>
              <w:iCs/>
            </w:rPr>
            <w:t>Trimble Connect in 10 Minutes</w:t>
          </w:r>
          <w:r w:rsidRPr="00E231A0">
            <w:t xml:space="preserve">. YouTube. https://www.youtube.com/watch?v=pNfKhoITDHM </w:t>
          </w:r>
        </w:p>
      </w:sdtContent>
    </w:sdt>
    <w:p w14:paraId="63D86B24" w14:textId="172FA53D" w:rsidR="00F706AB" w:rsidRPr="00F706AB" w:rsidRDefault="00F706AB" w:rsidP="00F706AB">
      <w:pPr>
        <w:tabs>
          <w:tab w:val="left" w:pos="6940"/>
        </w:tabs>
        <w:ind w:firstLine="0"/>
        <w:rPr>
          <w:lang w:eastAsia="en-US"/>
        </w:rPr>
      </w:pPr>
    </w:p>
    <w:sectPr w:rsidR="00F706AB" w:rsidRPr="00F706AB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75DE7" w14:textId="77777777" w:rsidR="003D4504" w:rsidRDefault="003D4504">
      <w:pPr>
        <w:spacing w:line="240" w:lineRule="auto"/>
      </w:pPr>
      <w:r>
        <w:separator/>
      </w:r>
    </w:p>
  </w:endnote>
  <w:endnote w:type="continuationSeparator" w:id="0">
    <w:p w14:paraId="7CF1AAC2" w14:textId="77777777" w:rsidR="003D4504" w:rsidRDefault="003D4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D0871" w14:textId="77777777" w:rsidR="003D4504" w:rsidRDefault="003D4504">
      <w:pPr>
        <w:spacing w:line="240" w:lineRule="auto"/>
      </w:pPr>
      <w:r>
        <w:separator/>
      </w:r>
    </w:p>
  </w:footnote>
  <w:footnote w:type="continuationSeparator" w:id="0">
    <w:p w14:paraId="0170A50F" w14:textId="77777777" w:rsidR="003D4504" w:rsidRDefault="003D45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0964" w14:textId="008502E5" w:rsidR="00A06115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DFD34FF47865294CBBD1FFD26109C1A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B73F2">
          <w:rPr>
            <w:rStyle w:val="Strong"/>
          </w:rPr>
          <w:t>BIM – Building Inormation Modeling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6C3F" w14:textId="46010254" w:rsidR="00870143" w:rsidRDefault="006B73F2">
    <w:pPr>
      <w:pStyle w:val="Header"/>
      <w:rPr>
        <w:rStyle w:val="Strong"/>
      </w:rPr>
    </w:pPr>
    <w:r>
      <w:t>BIM – B</w:t>
    </w:r>
    <w:r w:rsidR="00631478">
      <w:t>UILDING</w:t>
    </w:r>
    <w:r>
      <w:t xml:space="preserve"> I</w:t>
    </w:r>
    <w:r w:rsidR="00631478">
      <w:t>NFORMATION</w:t>
    </w:r>
    <w:r>
      <w:t xml:space="preserve"> M</w:t>
    </w:r>
    <w:r w:rsidR="00631478">
      <w:t>ODELING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94256113">
    <w:abstractNumId w:val="9"/>
  </w:num>
  <w:num w:numId="2" w16cid:durableId="116878786">
    <w:abstractNumId w:val="7"/>
  </w:num>
  <w:num w:numId="3" w16cid:durableId="720442832">
    <w:abstractNumId w:val="6"/>
  </w:num>
  <w:num w:numId="4" w16cid:durableId="884373714">
    <w:abstractNumId w:val="5"/>
  </w:num>
  <w:num w:numId="5" w16cid:durableId="347218735">
    <w:abstractNumId w:val="4"/>
  </w:num>
  <w:num w:numId="6" w16cid:durableId="577977716">
    <w:abstractNumId w:val="8"/>
  </w:num>
  <w:num w:numId="7" w16cid:durableId="1913268609">
    <w:abstractNumId w:val="3"/>
  </w:num>
  <w:num w:numId="8" w16cid:durableId="2022924692">
    <w:abstractNumId w:val="2"/>
  </w:num>
  <w:num w:numId="9" w16cid:durableId="1766414170">
    <w:abstractNumId w:val="1"/>
  </w:num>
  <w:num w:numId="10" w16cid:durableId="628316645">
    <w:abstractNumId w:val="0"/>
  </w:num>
  <w:num w:numId="11" w16cid:durableId="13778977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F2"/>
    <w:rsid w:val="00033C88"/>
    <w:rsid w:val="000D18E8"/>
    <w:rsid w:val="000D55B1"/>
    <w:rsid w:val="000D6AFA"/>
    <w:rsid w:val="000E7B28"/>
    <w:rsid w:val="000F00B2"/>
    <w:rsid w:val="000F3C5A"/>
    <w:rsid w:val="00107A76"/>
    <w:rsid w:val="00144B26"/>
    <w:rsid w:val="001D254F"/>
    <w:rsid w:val="001E568C"/>
    <w:rsid w:val="00205C5E"/>
    <w:rsid w:val="00210195"/>
    <w:rsid w:val="00261046"/>
    <w:rsid w:val="00264544"/>
    <w:rsid w:val="002723AC"/>
    <w:rsid w:val="002805FD"/>
    <w:rsid w:val="002A5965"/>
    <w:rsid w:val="00302C19"/>
    <w:rsid w:val="003208B4"/>
    <w:rsid w:val="003227BD"/>
    <w:rsid w:val="00334EFB"/>
    <w:rsid w:val="00357595"/>
    <w:rsid w:val="003938EB"/>
    <w:rsid w:val="003C6687"/>
    <w:rsid w:val="003D4504"/>
    <w:rsid w:val="003D5B85"/>
    <w:rsid w:val="00436088"/>
    <w:rsid w:val="004822E4"/>
    <w:rsid w:val="00483611"/>
    <w:rsid w:val="00531BAC"/>
    <w:rsid w:val="00565F06"/>
    <w:rsid w:val="005F4A34"/>
    <w:rsid w:val="0061318B"/>
    <w:rsid w:val="00631478"/>
    <w:rsid w:val="00686242"/>
    <w:rsid w:val="006B73F2"/>
    <w:rsid w:val="006D049E"/>
    <w:rsid w:val="006E1700"/>
    <w:rsid w:val="0072357E"/>
    <w:rsid w:val="00733ECD"/>
    <w:rsid w:val="007710C2"/>
    <w:rsid w:val="007F760D"/>
    <w:rsid w:val="007F76EF"/>
    <w:rsid w:val="00823AD3"/>
    <w:rsid w:val="0082710A"/>
    <w:rsid w:val="008477C5"/>
    <w:rsid w:val="00870143"/>
    <w:rsid w:val="008704C4"/>
    <w:rsid w:val="00886DC0"/>
    <w:rsid w:val="00905D70"/>
    <w:rsid w:val="00934C39"/>
    <w:rsid w:val="0094202A"/>
    <w:rsid w:val="0094226D"/>
    <w:rsid w:val="009A0CE4"/>
    <w:rsid w:val="009C2546"/>
    <w:rsid w:val="009F7997"/>
    <w:rsid w:val="00A06115"/>
    <w:rsid w:val="00A26E32"/>
    <w:rsid w:val="00A7295B"/>
    <w:rsid w:val="00BA1FEE"/>
    <w:rsid w:val="00BC403A"/>
    <w:rsid w:val="00BE1BD0"/>
    <w:rsid w:val="00BF6F4E"/>
    <w:rsid w:val="00C66DDC"/>
    <w:rsid w:val="00C845C0"/>
    <w:rsid w:val="00CA0C6F"/>
    <w:rsid w:val="00CB73D7"/>
    <w:rsid w:val="00CE6D5D"/>
    <w:rsid w:val="00D03EB1"/>
    <w:rsid w:val="00D22EBE"/>
    <w:rsid w:val="00D232A3"/>
    <w:rsid w:val="00D41725"/>
    <w:rsid w:val="00D42045"/>
    <w:rsid w:val="00D92785"/>
    <w:rsid w:val="00DA615A"/>
    <w:rsid w:val="00DC0B71"/>
    <w:rsid w:val="00DC67E1"/>
    <w:rsid w:val="00DE63AD"/>
    <w:rsid w:val="00DF3BD7"/>
    <w:rsid w:val="00E231A0"/>
    <w:rsid w:val="00E302AF"/>
    <w:rsid w:val="00E61086"/>
    <w:rsid w:val="00E610A4"/>
    <w:rsid w:val="00EA65D1"/>
    <w:rsid w:val="00F11923"/>
    <w:rsid w:val="00F15A2C"/>
    <w:rsid w:val="00F55978"/>
    <w:rsid w:val="00F608C7"/>
    <w:rsid w:val="00F706AB"/>
    <w:rsid w:val="00F83A82"/>
    <w:rsid w:val="00FB5CBE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DB1DE"/>
  <w15:chartTrackingRefBased/>
  <w15:docId w15:val="{FC541D94-2A1D-7D46-830E-5A096C76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Revision">
    <w:name w:val="Revision"/>
    <w:hidden/>
    <w:uiPriority w:val="99"/>
    <w:semiHidden/>
    <w:rsid w:val="00436088"/>
    <w:pPr>
      <w:spacing w:line="240" w:lineRule="auto"/>
      <w:ind w:firstLine="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evorcallow/Library/Containers/com.microsoft.Word/Data/Library/Application%20Support/Microsoft/Office/16.0/DTS/en-US%7b1A5B9288-31CD-7941-86D2-A68F74D13FE9%7d/%7bA3281D36-02EF-3847-89A7-AE393C2E831D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374DEA1DC73641AEEBA1BABE718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18C29-159B-7D48-9F42-D7B14392949A}"/>
      </w:docPartPr>
      <w:docPartBody>
        <w:p w:rsidR="000E1A16" w:rsidRDefault="00000000">
          <w:pPr>
            <w:pStyle w:val="74374DEA1DC73641AEEBA1BABE718897"/>
          </w:pPr>
          <w:r>
            <w:t>[Title Here, up to 12 Words, on One to Two Lines]</w:t>
          </w:r>
        </w:p>
      </w:docPartBody>
    </w:docPart>
    <w:docPart>
      <w:docPartPr>
        <w:name w:val="DFD34FF47865294CBBD1FFD26109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D1994-F760-FF45-8A79-24268D7810AE}"/>
      </w:docPartPr>
      <w:docPartBody>
        <w:p w:rsidR="000E1A16" w:rsidRDefault="00000000">
          <w:pPr>
            <w:pStyle w:val="DFD34FF47865294CBBD1FFD26109C1AC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F5"/>
    <w:rsid w:val="000E1A16"/>
    <w:rsid w:val="004A2868"/>
    <w:rsid w:val="008969F5"/>
    <w:rsid w:val="00C62004"/>
    <w:rsid w:val="00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374DEA1DC73641AEEBA1BABE718897">
    <w:name w:val="74374DEA1DC73641AEEBA1BABE718897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DFD34FF47865294CBBD1FFD26109C1AC">
    <w:name w:val="DFD34FF47865294CBBD1FFD26109C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BIM – Building Inormation Modeling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0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 – Building Information Modeling</dc:title>
  <dc:subject/>
  <dc:creator>Trevor Callow</dc:creator>
  <cp:keywords/>
  <dc:description/>
  <cp:lastModifiedBy>Trevor Callow (Student)</cp:lastModifiedBy>
  <cp:revision>2</cp:revision>
  <cp:lastPrinted>2024-09-12T05:48:00Z</cp:lastPrinted>
  <dcterms:created xsi:type="dcterms:W3CDTF">2024-09-12T05:55:00Z</dcterms:created>
  <dcterms:modified xsi:type="dcterms:W3CDTF">2024-09-12T05:55:00Z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